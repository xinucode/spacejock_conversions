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E89893" w14:textId="3A1CE6E7" w:rsidR="006B37B5" w:rsidRPr="00B2061B" w:rsidRDefault="006B37B5" w:rsidP="00126A8D">
      <w:pPr>
        <w:pStyle w:val="msContact"/>
        <w:rPr>
          <w:b/>
          <w:noProof/>
        </w:rPr>
      </w:pPr>
      <w:r>
        <w:fldChar w:fldCharType="begin"/>
      </w:r>
      <w:r>
        <w:instrText xml:space="preserve"> SEQ CHAPTER \h \r 1</w:instrText>
      </w:r>
      <w:r>
        <w:fldChar w:fldCharType="end"/>
      </w:r>
      <w:r w:rsidR="002C6E0A">
        <w:t>{Author Name}</w:t>
      </w:r>
      <w:r w:rsidR="00DF2CD7">
        <w:tab/>
        <w:t>about</w:t>
      </w:r>
      <w:r w:rsidR="00302970">
        <w:t xml:space="preserve"> 666</w:t>
      </w:r>
      <w:r>
        <w:t xml:space="preserve"> words</w:t>
      </w:r>
    </w:p>
    <w:p w14:paraId="5131F234" w14:textId="77777777" w:rsidR="006B37B5" w:rsidRDefault="002C6E0A" w:rsidP="00D236B8">
      <w:pPr>
        <w:pStyle w:val="msContact"/>
      </w:pPr>
      <w:r>
        <w:t>{Street Address}</w:t>
      </w:r>
    </w:p>
    <w:p w14:paraId="04259494" w14:textId="77777777" w:rsidR="006B37B5" w:rsidRDefault="002C6E0A" w:rsidP="00D236B8">
      <w:pPr>
        <w:pStyle w:val="msContact"/>
      </w:pPr>
      <w:r>
        <w:t>{City and Postal Code}</w:t>
      </w:r>
    </w:p>
    <w:p w14:paraId="30C1A385" w14:textId="77777777" w:rsidR="006B37B5" w:rsidRDefault="002C6E0A" w:rsidP="00D236B8">
      <w:pPr>
        <w:pStyle w:val="msContact"/>
      </w:pPr>
      <w:r>
        <w:t>{Phone Number}</w:t>
      </w:r>
    </w:p>
    <w:p w14:paraId="0FAAF02C" w14:textId="77777777" w:rsidR="00D236B8" w:rsidRDefault="002C6E0A" w:rsidP="00D236B8">
      <w:pPr>
        <w:pStyle w:val="msContact"/>
      </w:pPr>
      <w:r>
        <w:t>{Email Address}</w:t>
      </w:r>
    </w:p>
    <w:p w14:paraId="2BCC8D12" w14:textId="77777777" w:rsidR="00D236B8" w:rsidRDefault="00D236B8" w:rsidP="00D236B8">
      <w:pPr>
        <w:pStyle w:val="msText"/>
      </w:pPr>
    </w:p>
    <w:p w14:paraId="614CB125" w14:textId="77777777" w:rsidR="006B37B5" w:rsidRDefault="006B37B5" w:rsidP="00D236B8">
      <w:pPr>
        <w:pStyle w:val="msText"/>
      </w:pPr>
    </w:p>
    <w:p w14:paraId="5634CED4" w14:textId="77777777" w:rsidR="006B37B5" w:rsidRDefault="006B37B5" w:rsidP="00D236B8">
      <w:pPr>
        <w:pStyle w:val="msText"/>
      </w:pPr>
    </w:p>
    <w:p w14:paraId="42EF748E" w14:textId="77777777" w:rsidR="006B37B5" w:rsidRDefault="006B37B5" w:rsidP="00D236B8">
      <w:pPr>
        <w:pStyle w:val="msText"/>
      </w:pPr>
    </w:p>
    <w:p w14:paraId="775747BF" w14:textId="77777777" w:rsidR="006B37B5" w:rsidRDefault="006B37B5" w:rsidP="00D236B8">
      <w:pPr>
        <w:pStyle w:val="msText"/>
      </w:pPr>
    </w:p>
    <w:p w14:paraId="6A685442" w14:textId="77777777" w:rsidR="006B37B5" w:rsidRDefault="006B37B5" w:rsidP="00D236B8">
      <w:pPr>
        <w:pStyle w:val="msText"/>
      </w:pPr>
    </w:p>
    <w:p w14:paraId="3F755B24" w14:textId="77777777" w:rsidR="006B37B5" w:rsidRDefault="006B37B5" w:rsidP="00D236B8">
      <w:pPr>
        <w:pStyle w:val="msText"/>
      </w:pPr>
    </w:p>
    <w:p w14:paraId="143654E3" w14:textId="77777777" w:rsidR="006B37B5" w:rsidRDefault="006B37B5" w:rsidP="00D236B8">
      <w:pPr>
        <w:pStyle w:val="msText"/>
      </w:pPr>
    </w:p>
    <w:p w14:paraId="03635605" w14:textId="77777777" w:rsidR="006B37B5" w:rsidRDefault="006B37B5" w:rsidP="00D236B8">
      <w:pPr>
        <w:pStyle w:val="msText"/>
      </w:pPr>
    </w:p>
    <w:p w14:paraId="14E7B138" w14:textId="77777777" w:rsidR="006B37B5" w:rsidRDefault="002C6E0A" w:rsidP="00D236B8">
      <w:pPr>
        <w:pStyle w:val="msTitle"/>
      </w:pPr>
      <w:bookmarkStart w:id="0" w:name="1"/>
      <w:bookmarkEnd w:id="0"/>
      <w:r>
        <w:t>{Story Title}</w:t>
      </w:r>
    </w:p>
    <w:p w14:paraId="17867C0D" w14:textId="77777777" w:rsidR="006B37B5" w:rsidRDefault="006B37B5" w:rsidP="00D236B8">
      <w:pPr>
        <w:pStyle w:val="msByline"/>
      </w:pPr>
      <w:r>
        <w:t xml:space="preserve">by </w:t>
      </w:r>
      <w:r w:rsidR="002C6E0A">
        <w:t>{Author Byline}</w:t>
      </w:r>
    </w:p>
    <w:p w14:paraId="1D51B5DF" w14:textId="77777777" w:rsidR="00170495" w:rsidRPr="00170495" w:rsidRDefault="006B37B5" w:rsidP="00170495">
      <w:pPr>
        <w:pStyle w:val="msText"/>
      </w:pPr>
      <w:r>
        <w:tab/>
      </w:r>
      <w:r w:rsidR="00412A7E">
        <w:t>B</w:t>
      </w:r>
      <w:r w:rsidR="001C1E6C">
        <w:t>egin text</w:t>
      </w:r>
      <w:r w:rsidR="00B14233">
        <w:t xml:space="preserve"> here</w:t>
      </w:r>
      <w:r w:rsidR="00412A7E">
        <w:t>.</w:t>
      </w:r>
    </w:p>
    <w:sectPr w:rsidR="00170495" w:rsidRPr="00170495" w:rsidSect="00C30DD7">
      <w:headerReference w:type="even" r:id="rId7"/>
      <w:headerReference w:type="default" r:id="rId8"/>
      <w:footerReference w:type="even" r:id="rId9"/>
      <w:footerReference w:type="default" r:id="rId10"/>
      <w:pgSz w:w="12240" w:h="15840" w:code="1"/>
      <w:pgMar w:top="1440" w:right="1296" w:bottom="1224" w:left="1440" w:header="144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92A94A" w14:textId="77777777" w:rsidR="00312765" w:rsidRDefault="00312765">
      <w:r>
        <w:separator/>
      </w:r>
    </w:p>
  </w:endnote>
  <w:endnote w:type="continuationSeparator" w:id="0">
    <w:p w14:paraId="44E43839" w14:textId="77777777" w:rsidR="00312765" w:rsidRDefault="003127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FE43F1" w14:textId="77777777" w:rsidR="006B37B5" w:rsidRDefault="006B37B5">
    <w:pPr>
      <w:widowControl w:val="0"/>
      <w:tabs>
        <w:tab w:val="left" w:pos="-144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EFD046" w14:textId="77777777" w:rsidR="006B37B5" w:rsidRDefault="006B37B5">
    <w:pPr>
      <w:widowControl w:val="0"/>
      <w:tabs>
        <w:tab w:val="left" w:pos="-144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spacing w:line="0" w:lineRule="atLea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5BF593" w14:textId="77777777" w:rsidR="00312765" w:rsidRDefault="00312765">
      <w:r>
        <w:separator/>
      </w:r>
    </w:p>
  </w:footnote>
  <w:footnote w:type="continuationSeparator" w:id="0">
    <w:p w14:paraId="454147F9" w14:textId="77777777" w:rsidR="00312765" w:rsidRDefault="003127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007476" w14:textId="77777777" w:rsidR="006B37B5" w:rsidRDefault="006B37B5">
    <w:pPr>
      <w:widowControl w:val="0"/>
      <w:tabs>
        <w:tab w:val="right" w:pos="9360"/>
      </w:tabs>
      <w:rPr>
        <w:rFonts w:ascii="Courier New" w:hAnsi="Courier New"/>
      </w:rPr>
    </w:pPr>
    <w:r>
      <w:tab/>
    </w:r>
    <w:r>
      <w:rPr>
        <w:rFonts w:ascii="Courier New" w:hAnsi="Courier New"/>
      </w:rPr>
      <w:t xml:space="preserve">Shunn / </w:t>
    </w:r>
    <w:bookmarkStart w:id="1" w:name="2"/>
    <w:bookmarkEnd w:id="1"/>
    <w:r>
      <w:rPr>
        <w:rFonts w:ascii="Courier New" w:hAnsi="Courier New"/>
      </w:rPr>
      <w:t xml:space="preserve">Earthquake / </w:t>
    </w:r>
    <w:r>
      <w:rPr>
        <w:rFonts w:ascii="Courier New" w:hAnsi="Courier New"/>
      </w:rPr>
      <w:pgNum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79ECE8" w14:textId="77777777" w:rsidR="006B37B5" w:rsidRDefault="00264864" w:rsidP="00264864">
    <w:pPr>
      <w:pStyle w:val="msHeader"/>
    </w:pPr>
    <w:r>
      <w:t>{Author Surname}</w:t>
    </w:r>
    <w:r w:rsidR="006B37B5">
      <w:t xml:space="preserve"> / </w:t>
    </w:r>
    <w:r>
      <w:t>{Title Keyword}</w:t>
    </w:r>
    <w:r w:rsidR="006B37B5">
      <w:t xml:space="preserve"> / </w:t>
    </w:r>
    <w:r w:rsidR="006B37B5">
      <w:pgNum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attachedTemplate r:id="rId1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B2934"/>
    <w:rsid w:val="000A23C7"/>
    <w:rsid w:val="00126A8D"/>
    <w:rsid w:val="00170495"/>
    <w:rsid w:val="001C1E6C"/>
    <w:rsid w:val="001E295C"/>
    <w:rsid w:val="002066B0"/>
    <w:rsid w:val="00212D4D"/>
    <w:rsid w:val="00264864"/>
    <w:rsid w:val="00277D92"/>
    <w:rsid w:val="002C6E0A"/>
    <w:rsid w:val="00301F1C"/>
    <w:rsid w:val="00302970"/>
    <w:rsid w:val="00312765"/>
    <w:rsid w:val="003D2A01"/>
    <w:rsid w:val="00412A7E"/>
    <w:rsid w:val="00501FB7"/>
    <w:rsid w:val="0053212E"/>
    <w:rsid w:val="00614395"/>
    <w:rsid w:val="006745DF"/>
    <w:rsid w:val="006B37B5"/>
    <w:rsid w:val="009F391A"/>
    <w:rsid w:val="00A926F7"/>
    <w:rsid w:val="00B14233"/>
    <w:rsid w:val="00B2061B"/>
    <w:rsid w:val="00B71AB0"/>
    <w:rsid w:val="00B93C76"/>
    <w:rsid w:val="00BC3F48"/>
    <w:rsid w:val="00C30DD7"/>
    <w:rsid w:val="00D236B8"/>
    <w:rsid w:val="00D8799F"/>
    <w:rsid w:val="00D90E40"/>
    <w:rsid w:val="00DD12AD"/>
    <w:rsid w:val="00DF2CD7"/>
    <w:rsid w:val="00F22AB6"/>
    <w:rsid w:val="00F97DA1"/>
    <w:rsid w:val="00FB2934"/>
    <w:rsid w:val="00FE17C7"/>
    <w:rsid w:val="00FE6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617A86"/>
  <w15:docId w15:val="{5F74EA08-11E3-43DA-946C-EE6060500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2A7E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Text">
    <w:name w:val="msText"/>
    <w:qFormat/>
    <w:rsid w:val="000A23C7"/>
    <w:pPr>
      <w:widowControl w:val="0"/>
      <w:suppressLineNumbers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uppressAutoHyphens/>
      <w:spacing w:line="480" w:lineRule="exact"/>
      <w:contextualSpacing/>
    </w:pPr>
    <w:rPr>
      <w:rFonts w:ascii="Courier New" w:hAnsi="Courier New"/>
      <w:sz w:val="24"/>
    </w:rPr>
  </w:style>
  <w:style w:type="paragraph" w:customStyle="1" w:styleId="msContact">
    <w:name w:val="msContact"/>
    <w:basedOn w:val="msText"/>
    <w:qFormat/>
    <w:rsid w:val="00B14233"/>
    <w:pPr>
      <w:tabs>
        <w:tab w:val="clear" w:pos="0"/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right" w:pos="9360"/>
      </w:tabs>
      <w:spacing w:line="240" w:lineRule="exact"/>
    </w:pPr>
  </w:style>
  <w:style w:type="paragraph" w:customStyle="1" w:styleId="msTitle">
    <w:name w:val="msTitle"/>
    <w:basedOn w:val="msText"/>
    <w:next w:val="msByline"/>
    <w:qFormat/>
    <w:rsid w:val="00D236B8"/>
    <w:pPr>
      <w:jc w:val="center"/>
    </w:pPr>
  </w:style>
  <w:style w:type="paragraph" w:customStyle="1" w:styleId="msByline">
    <w:name w:val="msByline"/>
    <w:basedOn w:val="msTitle"/>
    <w:next w:val="msText"/>
    <w:qFormat/>
    <w:rsid w:val="00D236B8"/>
    <w:pPr>
      <w:tabs>
        <w:tab w:val="clear" w:pos="0"/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480"/>
    </w:pPr>
  </w:style>
  <w:style w:type="paragraph" w:customStyle="1" w:styleId="msHeader">
    <w:name w:val="msHeader"/>
    <w:basedOn w:val="msText"/>
    <w:qFormat/>
    <w:rsid w:val="00264864"/>
    <w:pPr>
      <w:tabs>
        <w:tab w:val="right" w:pos="9360"/>
      </w:tabs>
      <w:spacing w:line="240" w:lineRule="exact"/>
      <w:jc w:val="right"/>
    </w:pPr>
  </w:style>
  <w:style w:type="character" w:styleId="PlaceholderText">
    <w:name w:val="Placeholder Text"/>
    <w:basedOn w:val="DefaultParagraphFont"/>
    <w:uiPriority w:val="99"/>
    <w:semiHidden/>
    <w:rsid w:val="009F391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391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91A"/>
    <w:rPr>
      <w:rFonts w:ascii="Tahoma" w:hAnsi="Tahoma" w:cs="Tahoma"/>
      <w:sz w:val="16"/>
      <w:szCs w:val="16"/>
    </w:rPr>
  </w:style>
  <w:style w:type="paragraph" w:customStyle="1" w:styleId="msLnSpace">
    <w:name w:val="msLnSpace"/>
    <w:basedOn w:val="msTitle"/>
    <w:next w:val="msText"/>
    <w:qFormat/>
    <w:rsid w:val="006143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rah\Documents\Sarah's%20Brain\My%20Books%20and%20Ideas\format-word\Story%20Manuscrip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82081E-A9AB-4634-B59D-E8328A32A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Story Manuscript</Template>
  <TotalTime>0</TotalTime>
  <Pages>1</Pages>
  <Words>27</Words>
  <Characters>156</Characters>
  <Application>Microsoft Office Word</Application>
  <DocSecurity>0</DocSecurity>
  <Lines>22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Proper Manuscript Format</vt:lpstr>
    </vt:vector>
  </TitlesOfParts>
  <Company>Microsoft</Company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Proper Manuscript Format</dc:title>
  <dc:creator>Sarah Skinner</dc:creator>
  <cp:lastModifiedBy>Sarah Skinner</cp:lastModifiedBy>
  <cp:revision>2</cp:revision>
  <cp:lastPrinted>2013-11-05T04:26:00Z</cp:lastPrinted>
  <dcterms:created xsi:type="dcterms:W3CDTF">2021-04-14T23:47:00Z</dcterms:created>
  <dcterms:modified xsi:type="dcterms:W3CDTF">2021-04-14T23:47:00Z</dcterms:modified>
</cp:coreProperties>
</file>